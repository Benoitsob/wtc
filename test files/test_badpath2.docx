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46" w:rsidRDefault="00F21CC5">
      <w:r>
        <w:t>Test1</w:t>
      </w:r>
      <w:bookmarkStart w:id="0" w:name="_GoBack"/>
      <w:bookmarkEnd w:id="0"/>
    </w:p>
    <w:sectPr w:rsidR="00220946" w:rsidSect="00FF3D49">
      <w:type w:val="oddPage"/>
      <w:pgSz w:w="11906" w:h="16838" w:code="9"/>
      <w:pgMar w:top="1418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C5"/>
    <w:rsid w:val="001A1946"/>
    <w:rsid w:val="00220946"/>
    <w:rsid w:val="00670FF8"/>
    <w:rsid w:val="006C5CBF"/>
    <w:rsid w:val="00F21CC5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72.16.16.4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cst</cp:lastModifiedBy>
  <cp:revision>3</cp:revision>
  <dcterms:created xsi:type="dcterms:W3CDTF">2016-04-17T13:26:00Z</dcterms:created>
  <dcterms:modified xsi:type="dcterms:W3CDTF">2016-04-17T13:32:00Z</dcterms:modified>
</cp:coreProperties>
</file>